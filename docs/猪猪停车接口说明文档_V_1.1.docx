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BF" w:rsidRDefault="004808BF"/>
    <w:p w:rsidR="004808BF" w:rsidRDefault="004808BF"/>
    <w:p w:rsidR="004808BF" w:rsidRDefault="004808BF"/>
    <w:p w:rsidR="004808BF" w:rsidRPr="000145AE" w:rsidRDefault="004808BF" w:rsidP="000145AE">
      <w:pPr>
        <w:pStyle w:val="Title"/>
        <w:rPr>
          <w:sz w:val="48"/>
          <w:szCs w:val="48"/>
        </w:rPr>
      </w:pPr>
      <w:r w:rsidRPr="00574F70">
        <w:rPr>
          <w:sz w:val="48"/>
          <w:szCs w:val="48"/>
        </w:rPr>
        <w:t>Pig</w:t>
      </w:r>
      <w:r w:rsidRPr="00574F70">
        <w:rPr>
          <w:rFonts w:hint="eastAsia"/>
          <w:sz w:val="48"/>
          <w:szCs w:val="48"/>
        </w:rPr>
        <w:t>停车</w:t>
      </w:r>
      <w:r>
        <w:rPr>
          <w:rFonts w:hint="eastAsia"/>
          <w:sz w:val="48"/>
          <w:szCs w:val="48"/>
        </w:rPr>
        <w:t>系统</w:t>
      </w:r>
      <w:r w:rsidRPr="00574F70">
        <w:rPr>
          <w:rFonts w:hint="eastAsia"/>
          <w:sz w:val="48"/>
          <w:szCs w:val="48"/>
        </w:rPr>
        <w:t>接口说明</w:t>
      </w:r>
    </w:p>
    <w:p w:rsidR="004808BF" w:rsidRDefault="004808BF" w:rsidP="00C33A46">
      <w:pPr>
        <w:pStyle w:val="Title"/>
        <w:jc w:val="left"/>
        <w:rPr>
          <w:sz w:val="36"/>
          <w:szCs w:val="36"/>
        </w:rPr>
      </w:pPr>
    </w:p>
    <w:p w:rsidR="004808BF" w:rsidRPr="000145AE" w:rsidRDefault="004808BF" w:rsidP="000145AE"/>
    <w:p w:rsidR="004808BF" w:rsidRPr="000145AE" w:rsidRDefault="004808BF" w:rsidP="000145AE"/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4808BF" w:rsidRPr="009D180F" w:rsidTr="0012649A">
        <w:tc>
          <w:tcPr>
            <w:tcW w:w="1368" w:type="dxa"/>
            <w:tcBorders>
              <w:top w:val="double" w:sz="6" w:space="0" w:color="auto"/>
            </w:tcBorders>
          </w:tcPr>
          <w:p w:rsidR="004808BF" w:rsidRDefault="004808BF" w:rsidP="0012649A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修订日期</w:t>
            </w:r>
          </w:p>
        </w:tc>
        <w:tc>
          <w:tcPr>
            <w:tcW w:w="4140" w:type="dxa"/>
            <w:tcBorders>
              <w:top w:val="double" w:sz="6" w:space="0" w:color="auto"/>
            </w:tcBorders>
          </w:tcPr>
          <w:p w:rsidR="004808BF" w:rsidRDefault="004808BF" w:rsidP="0012649A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修订内容</w:t>
            </w:r>
          </w:p>
        </w:tc>
        <w:tc>
          <w:tcPr>
            <w:tcW w:w="1080" w:type="dxa"/>
            <w:tcBorders>
              <w:top w:val="double" w:sz="6" w:space="0" w:color="auto"/>
            </w:tcBorders>
          </w:tcPr>
          <w:p w:rsidR="004808BF" w:rsidRDefault="004808BF" w:rsidP="0012649A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修订版本</w:t>
            </w:r>
          </w:p>
        </w:tc>
        <w:tc>
          <w:tcPr>
            <w:tcW w:w="1935" w:type="dxa"/>
            <w:tcBorders>
              <w:top w:val="double" w:sz="6" w:space="0" w:color="auto"/>
            </w:tcBorders>
          </w:tcPr>
          <w:p w:rsidR="004808BF" w:rsidRDefault="004808BF" w:rsidP="0012649A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修订人</w:t>
            </w:r>
          </w:p>
        </w:tc>
      </w:tr>
      <w:tr w:rsidR="004808BF" w:rsidRPr="009D180F" w:rsidTr="0012649A">
        <w:tc>
          <w:tcPr>
            <w:tcW w:w="1368" w:type="dxa"/>
          </w:tcPr>
          <w:p w:rsidR="004808BF" w:rsidRDefault="004808BF" w:rsidP="0012649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2014.07.27</w:t>
            </w:r>
          </w:p>
        </w:tc>
        <w:tc>
          <w:tcPr>
            <w:tcW w:w="4140" w:type="dxa"/>
          </w:tcPr>
          <w:p w:rsidR="004808BF" w:rsidRDefault="004808BF" w:rsidP="001264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接口数据定义</w:t>
            </w:r>
          </w:p>
        </w:tc>
        <w:tc>
          <w:tcPr>
            <w:tcW w:w="1080" w:type="dxa"/>
          </w:tcPr>
          <w:p w:rsidR="004808BF" w:rsidRDefault="004808BF" w:rsidP="0012649A">
            <w:pPr>
              <w:jc w:val="left"/>
              <w:rPr>
                <w:szCs w:val="21"/>
              </w:rPr>
            </w:pPr>
            <w:r w:rsidRPr="009D180F">
              <w:rPr>
                <w:szCs w:val="21"/>
              </w:rPr>
              <w:t>V1.0</w:t>
            </w:r>
          </w:p>
        </w:tc>
        <w:tc>
          <w:tcPr>
            <w:tcW w:w="1935" w:type="dxa"/>
          </w:tcPr>
          <w:p w:rsidR="004808BF" w:rsidRDefault="004808BF" w:rsidP="0012649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Star.Li</w:t>
            </w:r>
          </w:p>
        </w:tc>
      </w:tr>
      <w:tr w:rsidR="004808BF" w:rsidRPr="009D180F" w:rsidTr="0012649A">
        <w:tc>
          <w:tcPr>
            <w:tcW w:w="1368" w:type="dxa"/>
            <w:tcBorders>
              <w:bottom w:val="double" w:sz="6" w:space="0" w:color="auto"/>
            </w:tcBorders>
          </w:tcPr>
          <w:p w:rsidR="004808BF" w:rsidRPr="009D180F" w:rsidRDefault="004808BF" w:rsidP="0012649A">
            <w:pPr>
              <w:jc w:val="left"/>
              <w:rPr>
                <w:szCs w:val="21"/>
              </w:rPr>
            </w:pPr>
          </w:p>
        </w:tc>
        <w:tc>
          <w:tcPr>
            <w:tcW w:w="4140" w:type="dxa"/>
            <w:tcBorders>
              <w:bottom w:val="double" w:sz="6" w:space="0" w:color="auto"/>
            </w:tcBorders>
          </w:tcPr>
          <w:p w:rsidR="004808BF" w:rsidRPr="009D180F" w:rsidRDefault="004808BF" w:rsidP="0012649A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6" w:space="0" w:color="auto"/>
            </w:tcBorders>
          </w:tcPr>
          <w:p w:rsidR="004808BF" w:rsidRPr="009D180F" w:rsidRDefault="004808BF" w:rsidP="0012649A">
            <w:pPr>
              <w:jc w:val="left"/>
              <w:rPr>
                <w:szCs w:val="21"/>
              </w:rPr>
            </w:pPr>
          </w:p>
        </w:tc>
        <w:tc>
          <w:tcPr>
            <w:tcW w:w="1935" w:type="dxa"/>
            <w:tcBorders>
              <w:bottom w:val="double" w:sz="6" w:space="0" w:color="auto"/>
            </w:tcBorders>
          </w:tcPr>
          <w:p w:rsidR="004808BF" w:rsidRPr="009D180F" w:rsidRDefault="004808BF" w:rsidP="0012649A">
            <w:pPr>
              <w:jc w:val="left"/>
              <w:rPr>
                <w:szCs w:val="21"/>
              </w:rPr>
            </w:pPr>
          </w:p>
        </w:tc>
      </w:tr>
    </w:tbl>
    <w:p w:rsidR="004808BF" w:rsidRDefault="004808BF" w:rsidP="00C33A46">
      <w:pPr>
        <w:jc w:val="left"/>
        <w:rPr>
          <w:i/>
          <w:szCs w:val="21"/>
        </w:rPr>
      </w:pPr>
    </w:p>
    <w:p w:rsidR="004808BF" w:rsidRDefault="004808BF" w:rsidP="00C33A46">
      <w:pPr>
        <w:jc w:val="left"/>
        <w:rPr>
          <w:i/>
          <w:szCs w:val="21"/>
        </w:rPr>
      </w:pPr>
    </w:p>
    <w:p w:rsidR="004808BF" w:rsidRDefault="004808BF" w:rsidP="00C33A46">
      <w:pPr>
        <w:jc w:val="left"/>
        <w:rPr>
          <w:i/>
          <w:szCs w:val="21"/>
        </w:rPr>
      </w:pPr>
      <w:r>
        <w:rPr>
          <w:rFonts w:hint="eastAsia"/>
          <w:i/>
          <w:szCs w:val="21"/>
        </w:rPr>
        <w:t>文档</w:t>
      </w:r>
      <w:r w:rsidRPr="00574F70">
        <w:rPr>
          <w:rFonts w:hint="eastAsia"/>
          <w:i/>
          <w:szCs w:val="21"/>
        </w:rPr>
        <w:t>作用</w:t>
      </w:r>
      <w:r w:rsidRPr="00574F70">
        <w:rPr>
          <w:i/>
          <w:szCs w:val="21"/>
        </w:rPr>
        <w:t>:</w:t>
      </w:r>
      <w:r>
        <w:rPr>
          <w:rFonts w:hint="eastAsia"/>
          <w:i/>
          <w:szCs w:val="21"/>
        </w:rPr>
        <w:t>主要</w:t>
      </w:r>
      <w:r w:rsidRPr="00574F70">
        <w:rPr>
          <w:rFonts w:hint="eastAsia"/>
          <w:i/>
          <w:szCs w:val="21"/>
        </w:rPr>
        <w:t>描述后台与前端通讯接口</w:t>
      </w:r>
    </w:p>
    <w:p w:rsidR="004808BF" w:rsidRDefault="004808BF" w:rsidP="00C33A46">
      <w:pPr>
        <w:jc w:val="left"/>
        <w:rPr>
          <w:i/>
          <w:szCs w:val="21"/>
        </w:rPr>
      </w:pPr>
      <w:r>
        <w:rPr>
          <w:rFonts w:hint="eastAsia"/>
          <w:i/>
          <w:szCs w:val="21"/>
        </w:rPr>
        <w:t>适度人员：</w:t>
      </w:r>
      <w:r>
        <w:rPr>
          <w:i/>
          <w:szCs w:val="21"/>
        </w:rPr>
        <w:t>pig</w:t>
      </w:r>
      <w:r>
        <w:rPr>
          <w:rFonts w:hint="eastAsia"/>
          <w:i/>
          <w:szCs w:val="21"/>
        </w:rPr>
        <w:t>停车系统前后台开发人员</w:t>
      </w:r>
    </w:p>
    <w:p w:rsidR="004808BF" w:rsidRDefault="004808BF" w:rsidP="00C33A46">
      <w:pPr>
        <w:jc w:val="left"/>
        <w:rPr>
          <w:i/>
          <w:szCs w:val="21"/>
        </w:rPr>
      </w:pPr>
    </w:p>
    <w:p w:rsidR="004808BF" w:rsidRPr="00C33A46" w:rsidRDefault="004808BF" w:rsidP="00C33A46">
      <w:pPr>
        <w:jc w:val="left"/>
        <w:rPr>
          <w:i/>
          <w:szCs w:val="21"/>
        </w:rPr>
      </w:pPr>
    </w:p>
    <w:p w:rsidR="004808BF" w:rsidRDefault="004808BF" w:rsidP="00C33A46">
      <w:r>
        <w:rPr>
          <w:rFonts w:hint="eastAsia"/>
        </w:rPr>
        <w:t>接口命名规范：</w:t>
      </w:r>
    </w:p>
    <w:p w:rsidR="004808BF" w:rsidRDefault="004808BF" w:rsidP="00C33A4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</w:p>
    <w:p w:rsidR="004808BF" w:rsidRDefault="004808BF" w:rsidP="005C5636">
      <w:pPr>
        <w:pStyle w:val="ListParagraph"/>
        <w:ind w:left="360" w:firstLineChars="0"/>
      </w:pPr>
      <w:hyperlink r:id="rId7" w:history="1">
        <w:r w:rsidRPr="00B64C71">
          <w:rPr>
            <w:rStyle w:val="Hyperlink"/>
          </w:rPr>
          <w:t>http://www.sanxinba.cn/zz_manage/index.php?r</w:t>
        </w:r>
      </w:hyperlink>
      <w:r w:rsidRPr="00083904">
        <w:t>=</w:t>
      </w:r>
    </w:p>
    <w:p w:rsidR="004808BF" w:rsidRDefault="004808BF" w:rsidP="005C563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返回格式如：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800"/>
        <w:gridCol w:w="4634"/>
      </w:tblGrid>
      <w:tr w:rsidR="004808BF" w:rsidTr="00A13899">
        <w:tc>
          <w:tcPr>
            <w:tcW w:w="2088" w:type="dxa"/>
          </w:tcPr>
          <w:p w:rsidR="004808BF" w:rsidRDefault="004808BF" w:rsidP="00A13899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:rsidR="004808BF" w:rsidRDefault="004808BF" w:rsidP="00A13899">
            <w:pPr>
              <w:pStyle w:val="ListParagraph"/>
              <w:ind w:firstLineChars="0" w:firstLine="0"/>
            </w:pPr>
          </w:p>
        </w:tc>
        <w:tc>
          <w:tcPr>
            <w:tcW w:w="4634" w:type="dxa"/>
          </w:tcPr>
          <w:p w:rsidR="004808BF" w:rsidRDefault="004808BF" w:rsidP="00A13899">
            <w:pPr>
              <w:pStyle w:val="ListParagraph"/>
              <w:ind w:firstLineChars="0" w:firstLine="0"/>
            </w:pPr>
          </w:p>
        </w:tc>
      </w:tr>
      <w:tr w:rsidR="004808BF" w:rsidTr="00A13899">
        <w:tc>
          <w:tcPr>
            <w:tcW w:w="2088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t>retcode</w:t>
            </w:r>
          </w:p>
        </w:tc>
        <w:tc>
          <w:tcPr>
            <w:tcW w:w="1800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t>Int</w:t>
            </w:r>
          </w:p>
        </w:tc>
        <w:tc>
          <w:tcPr>
            <w:tcW w:w="4634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t xml:space="preserve"> 0 </w:t>
            </w:r>
            <w:r>
              <w:rPr>
                <w:rFonts w:hint="eastAsia"/>
              </w:rPr>
              <w:t>接口调用成功，非</w:t>
            </w:r>
            <w:r>
              <w:t>0</w:t>
            </w:r>
            <w:r>
              <w:rPr>
                <w:rFonts w:hint="eastAsia"/>
              </w:rPr>
              <w:t>表示接口调用失败</w:t>
            </w:r>
          </w:p>
        </w:tc>
      </w:tr>
      <w:tr w:rsidR="004808BF" w:rsidTr="00A13899">
        <w:tc>
          <w:tcPr>
            <w:tcW w:w="2088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t>retmsg</w:t>
            </w:r>
          </w:p>
        </w:tc>
        <w:tc>
          <w:tcPr>
            <w:tcW w:w="1800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t>string</w:t>
            </w:r>
          </w:p>
        </w:tc>
        <w:tc>
          <w:tcPr>
            <w:tcW w:w="4634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状态码描述</w:t>
            </w:r>
          </w:p>
        </w:tc>
      </w:tr>
      <w:tr w:rsidR="004808BF" w:rsidTr="00A13899">
        <w:tc>
          <w:tcPr>
            <w:tcW w:w="2088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t>data</w:t>
            </w:r>
          </w:p>
        </w:tc>
        <w:tc>
          <w:tcPr>
            <w:tcW w:w="1800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t>Array</w:t>
            </w:r>
          </w:p>
        </w:tc>
        <w:tc>
          <w:tcPr>
            <w:tcW w:w="4634" w:type="dxa"/>
          </w:tcPr>
          <w:p w:rsidR="004808BF" w:rsidRDefault="004808BF" w:rsidP="00A1389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具体的业务数据</w:t>
            </w:r>
            <w:r>
              <w:t>s</w:t>
            </w:r>
          </w:p>
        </w:tc>
      </w:tr>
    </w:tbl>
    <w:p w:rsidR="004808BF" w:rsidRDefault="004808BF" w:rsidP="005C5636">
      <w:pPr>
        <w:pStyle w:val="ListParagraph"/>
        <w:ind w:left="780" w:firstLineChars="0" w:firstLine="0"/>
      </w:pPr>
    </w:p>
    <w:p w:rsidR="004808BF" w:rsidRPr="00C33A46" w:rsidRDefault="004808BF" w:rsidP="00C33A46">
      <w:pPr>
        <w:widowControl/>
        <w:jc w:val="left"/>
      </w:pPr>
    </w:p>
    <w:p w:rsidR="004808BF" w:rsidRDefault="004808BF" w:rsidP="00C33A46">
      <w:pPr>
        <w:rPr>
          <w:rFonts w:ascii="Cambria" w:hAnsi="Cambria"/>
        </w:rPr>
      </w:pPr>
      <w:r>
        <w:rPr>
          <w:rFonts w:ascii="Cambria" w:hAnsi="Cambria"/>
        </w:rPr>
        <w:t>3</w:t>
      </w:r>
      <w:r>
        <w:rPr>
          <w:rFonts w:ascii="Cambria" w:hAnsi="Cambria" w:hint="eastAsia"/>
        </w:rPr>
        <w:t>，数结构</w:t>
      </w:r>
    </w:p>
    <w:p w:rsidR="004808BF" w:rsidRDefault="004808BF" w:rsidP="005B2E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szCs w:val="21"/>
              </w:rPr>
              <w:t>parkingLists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Iat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纬度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lng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经度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name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停车场名称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price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Float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价格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addr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详细地址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carNum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车位数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type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A13899">
            <w:pPr>
              <w:jc w:val="center"/>
              <w:rPr>
                <w:szCs w:val="21"/>
              </w:rPr>
            </w:pP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0-</w:t>
            </w: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价格最优，</w:t>
            </w: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1-</w:t>
            </w: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距离最近，</w:t>
            </w: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2-</w:t>
            </w: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车位最多，</w:t>
            </w: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3-</w:t>
            </w: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可以凭小票免费</w:t>
            </w:r>
          </w:p>
        </w:tc>
      </w:tr>
    </w:tbl>
    <w:p w:rsidR="004808BF" w:rsidRDefault="004808BF" w:rsidP="005B2ECE"/>
    <w:p w:rsidR="004808BF" w:rsidRDefault="004808BF">
      <w:pPr>
        <w:widowControl/>
        <w:jc w:val="left"/>
      </w:pPr>
      <w:r>
        <w:br w:type="page"/>
      </w:r>
    </w:p>
    <w:p w:rsidR="004808BF" w:rsidRDefault="004808BF" w:rsidP="00B80631">
      <w:pPr>
        <w:rPr>
          <w:b/>
          <w:sz w:val="36"/>
          <w:szCs w:val="36"/>
        </w:rPr>
      </w:pPr>
      <w:r w:rsidRPr="000155C0">
        <w:rPr>
          <w:rFonts w:hint="eastAsia"/>
          <w:b/>
          <w:sz w:val="36"/>
          <w:szCs w:val="36"/>
        </w:rPr>
        <w:t>接口说明</w:t>
      </w:r>
    </w:p>
    <w:p w:rsidR="004808BF" w:rsidRDefault="004808BF" w:rsidP="0073188C">
      <w:pPr>
        <w:rPr>
          <w:b/>
          <w:szCs w:val="21"/>
        </w:rPr>
      </w:pPr>
      <w:r>
        <w:rPr>
          <w:b/>
          <w:szCs w:val="21"/>
        </w:rPr>
        <w:t>1,</w:t>
      </w:r>
      <w:r w:rsidRPr="008D16FA">
        <w:rPr>
          <w:rFonts w:hint="eastAsia"/>
          <w:b/>
          <w:szCs w:val="21"/>
        </w:rPr>
        <w:t>获取停车场列表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73188C">
            <w:pPr>
              <w:rPr>
                <w:b/>
                <w:szCs w:val="21"/>
              </w:rPr>
            </w:pPr>
            <w:r w:rsidRPr="00A13899">
              <w:rPr>
                <w:b/>
                <w:szCs w:val="21"/>
              </w:rPr>
              <w:t>interface/</w:t>
            </w:r>
            <w:r>
              <w:t xml:space="preserve"> </w:t>
            </w:r>
            <w:r w:rsidRPr="00A13899">
              <w:rPr>
                <w:b/>
                <w:szCs w:val="21"/>
              </w:rPr>
              <w:t>queryPoint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szCs w:val="21"/>
              </w:rPr>
              <w:t>Lat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纬度（</w:t>
            </w:r>
            <w:r w:rsidRPr="00A13899">
              <w:rPr>
                <w:rFonts w:hAnsi="Arial" w:cs="Calibri"/>
                <w:color w:val="333333"/>
                <w:szCs w:val="21"/>
                <w:shd w:val="clear" w:color="auto" w:fill="FFFFFF"/>
              </w:rPr>
              <w:t xml:space="preserve">*100000 </w:t>
            </w: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的整数）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szCs w:val="21"/>
              </w:rPr>
              <w:t>lng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经度（</w:t>
            </w:r>
            <w:r w:rsidRPr="00A13899">
              <w:rPr>
                <w:rFonts w:hAnsi="Arial" w:cs="Calibri"/>
                <w:color w:val="333333"/>
                <w:szCs w:val="21"/>
                <w:shd w:val="clear" w:color="auto" w:fill="FFFFFF"/>
              </w:rPr>
              <w:t xml:space="preserve">*100000 </w:t>
            </w: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的整数）</w:t>
            </w:r>
            <w:r w:rsidRPr="00A13899">
              <w:rPr>
                <w:rFonts w:hAnsi="Arial" w:cs="Calibri"/>
                <w:color w:val="333333"/>
                <w:szCs w:val="21"/>
                <w:shd w:val="clear" w:color="auto" w:fill="FFFFFF"/>
              </w:rPr>
              <w:t>s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szCs w:val="21"/>
              </w:rPr>
              <w:t>distance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距离</w:t>
            </w:r>
            <w:r>
              <w:rPr>
                <w:rFonts w:hint="eastAsia"/>
                <w:szCs w:val="21"/>
              </w:rPr>
              <w:t>，不能超过</w:t>
            </w:r>
            <w:r>
              <w:rPr>
                <w:szCs w:val="21"/>
              </w:rPr>
              <w:t>1000M</w:t>
            </w:r>
            <w:r w:rsidRPr="00A13899">
              <w:rPr>
                <w:rFonts w:hint="eastAsia"/>
                <w:szCs w:val="21"/>
              </w:rPr>
              <w:t>（米）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73188C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73188C">
            <w:pPr>
              <w:rPr>
                <w:szCs w:val="21"/>
              </w:rPr>
            </w:pPr>
          </w:p>
        </w:tc>
      </w:tr>
    </w:tbl>
    <w:p w:rsidR="004808BF" w:rsidRDefault="004808BF" w:rsidP="0073188C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获取停车场返回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data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parkingList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停车场列表数组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</w:tr>
    </w:tbl>
    <w:p w:rsidR="004808BF" w:rsidRDefault="004808BF" w:rsidP="00D31A78">
      <w:pPr>
        <w:rPr>
          <w:b/>
          <w:szCs w:val="21"/>
        </w:rPr>
      </w:pPr>
    </w:p>
    <w:p w:rsidR="004808BF" w:rsidRDefault="004808BF" w:rsidP="00D31A78">
      <w:pPr>
        <w:rPr>
          <w:b/>
          <w:szCs w:val="21"/>
        </w:rPr>
      </w:pPr>
    </w:p>
    <w:p w:rsidR="004808BF" w:rsidRPr="008D16FA" w:rsidRDefault="004808BF" w:rsidP="00D31A78">
      <w:pPr>
        <w:rPr>
          <w:b/>
          <w:szCs w:val="21"/>
        </w:rPr>
      </w:pPr>
    </w:p>
    <w:p w:rsidR="004808BF" w:rsidRDefault="004808BF" w:rsidP="00AE29D9">
      <w:pPr>
        <w:rPr>
          <w:b/>
          <w:szCs w:val="21"/>
        </w:rPr>
      </w:pPr>
    </w:p>
    <w:p w:rsidR="004808BF" w:rsidRDefault="004808BF" w:rsidP="00AE29D9">
      <w:pPr>
        <w:rPr>
          <w:b/>
          <w:szCs w:val="21"/>
        </w:rPr>
      </w:pPr>
      <w:r>
        <w:rPr>
          <w:b/>
          <w:szCs w:val="21"/>
        </w:rPr>
        <w:t>2.</w:t>
      </w:r>
      <w:r>
        <w:rPr>
          <w:rFonts w:hint="eastAsia"/>
          <w:b/>
          <w:szCs w:val="21"/>
        </w:rPr>
        <w:t>获取单个停车场请求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b/>
                <w:szCs w:val="21"/>
              </w:rPr>
              <w:t>interface/</w:t>
            </w:r>
            <w:r>
              <w:t xml:space="preserve"> </w:t>
            </w:r>
            <w:r w:rsidRPr="00A13899">
              <w:rPr>
                <w:b/>
                <w:szCs w:val="21"/>
              </w:rPr>
              <w:t>parkingDetail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uid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用户</w:t>
            </w:r>
            <w:r w:rsidRPr="00A13899">
              <w:rPr>
                <w:rFonts w:hAnsi="Arial" w:cs="Calibri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id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</w:t>
            </w:r>
            <w:r w:rsidRPr="00A13899">
              <w:rPr>
                <w:szCs w:val="21"/>
              </w:rPr>
              <w:t>ID</w:t>
            </w:r>
          </w:p>
        </w:tc>
      </w:tr>
    </w:tbl>
    <w:p w:rsidR="004808BF" w:rsidRDefault="004808BF" w:rsidP="00AE29D9">
      <w:pPr>
        <w:rPr>
          <w:b/>
          <w:szCs w:val="21"/>
        </w:rPr>
      </w:pPr>
    </w:p>
    <w:p w:rsidR="004808BF" w:rsidRDefault="004808BF" w:rsidP="00AE29D9">
      <w:pPr>
        <w:rPr>
          <w:b/>
          <w:szCs w:val="21"/>
        </w:rPr>
      </w:pPr>
      <w:r>
        <w:rPr>
          <w:rFonts w:hint="eastAsia"/>
          <w:b/>
          <w:szCs w:val="21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Iat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纬度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lng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经度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name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停车场名称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price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Float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价格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addr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详细地址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carNum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车位数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bigPic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大图片数组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smallPic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小图片数组</w:t>
            </w:r>
          </w:p>
        </w:tc>
      </w:tr>
    </w:tbl>
    <w:p w:rsidR="004808BF" w:rsidRDefault="004808BF" w:rsidP="00AE29D9">
      <w:pPr>
        <w:rPr>
          <w:b/>
          <w:szCs w:val="21"/>
        </w:rPr>
      </w:pPr>
    </w:p>
    <w:p w:rsidR="004808BF" w:rsidRDefault="004808BF" w:rsidP="00033438"/>
    <w:p w:rsidR="004808BF" w:rsidRDefault="004808BF" w:rsidP="00033438">
      <w:pPr>
        <w:rPr>
          <w:b/>
          <w:szCs w:val="21"/>
        </w:rPr>
      </w:pPr>
      <w:r>
        <w:rPr>
          <w:b/>
          <w:szCs w:val="21"/>
        </w:rPr>
        <w:t>3.</w:t>
      </w:r>
      <w:r w:rsidRPr="008D16FA">
        <w:rPr>
          <w:rFonts w:hint="eastAsia"/>
          <w:b/>
          <w:szCs w:val="21"/>
        </w:rPr>
        <w:t>获取</w:t>
      </w:r>
      <w:r>
        <w:rPr>
          <w:rFonts w:hint="eastAsia"/>
          <w:b/>
          <w:szCs w:val="21"/>
        </w:rPr>
        <w:t>搜索结果接口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b/>
                <w:szCs w:val="21"/>
              </w:rPr>
              <w:t>interface/</w:t>
            </w:r>
            <w:r>
              <w:t xml:space="preserve"> </w:t>
            </w:r>
            <w:r w:rsidRPr="00A13899">
              <w:rPr>
                <w:b/>
                <w:szCs w:val="21"/>
              </w:rPr>
              <w:t>search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keyWorld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搜索的地点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uid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</w:t>
            </w:r>
            <w:r w:rsidRPr="00A13899">
              <w:rPr>
                <w:szCs w:val="21"/>
              </w:rPr>
              <w:t>ID</w:t>
            </w:r>
          </w:p>
        </w:tc>
      </w:tr>
      <w:tr w:rsidR="004808BF" w:rsidTr="00A13899">
        <w:tc>
          <w:tcPr>
            <w:tcW w:w="2840" w:type="dxa"/>
          </w:tcPr>
          <w:p w:rsidR="004808BF" w:rsidRPr="00AF4639" w:rsidRDefault="004808BF" w:rsidP="00906E14">
            <w:pPr>
              <w:rPr>
                <w:szCs w:val="21"/>
              </w:rPr>
            </w:pPr>
            <w:r w:rsidRPr="00AF4639">
              <w:rPr>
                <w:szCs w:val="21"/>
              </w:rPr>
              <w:t>distance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搜索范围，不能超过</w:t>
            </w:r>
            <w:r>
              <w:rPr>
                <w:szCs w:val="21"/>
              </w:rPr>
              <w:t>1000M</w:t>
            </w:r>
            <w:r>
              <w:rPr>
                <w:rFonts w:hint="eastAsia"/>
                <w:szCs w:val="21"/>
              </w:rPr>
              <w:t>（米）</w:t>
            </w:r>
          </w:p>
        </w:tc>
      </w:tr>
    </w:tbl>
    <w:p w:rsidR="004808BF" w:rsidRDefault="004808BF" w:rsidP="00033438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获取停车场返回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data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parkingList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停车场列表数组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</w:tr>
    </w:tbl>
    <w:p w:rsidR="004808BF" w:rsidRDefault="004808BF" w:rsidP="00033438">
      <w:pPr>
        <w:rPr>
          <w:b/>
          <w:szCs w:val="21"/>
        </w:rPr>
      </w:pPr>
    </w:p>
    <w:p w:rsidR="004808BF" w:rsidRPr="008D16FA" w:rsidRDefault="004808BF" w:rsidP="00033438">
      <w:pPr>
        <w:rPr>
          <w:b/>
          <w:szCs w:val="21"/>
        </w:rPr>
      </w:pPr>
    </w:p>
    <w:p w:rsidR="004808BF" w:rsidRDefault="004808BF" w:rsidP="00AD4A57">
      <w:pPr>
        <w:rPr>
          <w:b/>
          <w:szCs w:val="21"/>
        </w:rPr>
      </w:pPr>
    </w:p>
    <w:p w:rsidR="004808BF" w:rsidRDefault="004808BF" w:rsidP="00AD4A57">
      <w:pPr>
        <w:rPr>
          <w:b/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>．意见反馈接口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b/>
                <w:szCs w:val="21"/>
              </w:rPr>
              <w:t>interface/</w:t>
            </w:r>
            <w:r>
              <w:t xml:space="preserve"> </w:t>
            </w:r>
            <w:r w:rsidRPr="00A13899">
              <w:rPr>
                <w:b/>
                <w:szCs w:val="21"/>
              </w:rPr>
              <w:t>ssuggest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uid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用户</w:t>
            </w:r>
            <w:r w:rsidRPr="00A13899">
              <w:rPr>
                <w:rFonts w:hAnsi="Arial" w:cs="Calibri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qq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停车场</w:t>
            </w:r>
            <w:r w:rsidRPr="00A13899">
              <w:rPr>
                <w:szCs w:val="21"/>
              </w:rPr>
              <w:t>ID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labels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如果有多个标签用分号隔开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content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</w:tr>
    </w:tbl>
    <w:p w:rsidR="004808BF" w:rsidRDefault="004808BF" w:rsidP="00AD4A57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获取停车场返回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retcode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retmsg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data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</w:p>
        </w:tc>
      </w:tr>
    </w:tbl>
    <w:p w:rsidR="004808BF" w:rsidRPr="008D16FA" w:rsidRDefault="004808BF" w:rsidP="00AD4A57">
      <w:pPr>
        <w:rPr>
          <w:b/>
          <w:szCs w:val="21"/>
        </w:rPr>
      </w:pPr>
    </w:p>
    <w:p w:rsidR="004808BF" w:rsidRDefault="004808BF" w:rsidP="005B2ECE"/>
    <w:p w:rsidR="004808BF" w:rsidRDefault="004808BF" w:rsidP="00BA1164">
      <w:pPr>
        <w:rPr>
          <w:b/>
          <w:szCs w:val="21"/>
        </w:rPr>
      </w:pPr>
      <w:r>
        <w:rPr>
          <w:b/>
          <w:szCs w:val="21"/>
        </w:rPr>
        <w:t>5</w:t>
      </w:r>
      <w:r>
        <w:rPr>
          <w:rFonts w:hint="eastAsia"/>
          <w:b/>
          <w:szCs w:val="21"/>
        </w:rPr>
        <w:t>．版本升级信息接口</w:t>
      </w:r>
    </w:p>
    <w:p w:rsidR="004808BF" w:rsidRDefault="004808BF" w:rsidP="00BA1164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b/>
                <w:szCs w:val="21"/>
              </w:rPr>
              <w:t>interface/</w:t>
            </w:r>
            <w:r>
              <w:t xml:space="preserve"> </w:t>
            </w:r>
            <w:r w:rsidRPr="00A13899">
              <w:rPr>
                <w:b/>
                <w:szCs w:val="21"/>
              </w:rPr>
              <w:t>chkAppVer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uid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hAnsi="Arial" w:cs="Calibri" w:hint="eastAsia"/>
                <w:color w:val="333333"/>
                <w:szCs w:val="21"/>
                <w:shd w:val="clear" w:color="auto" w:fill="FFFFFF"/>
              </w:rPr>
              <w:t>用户</w:t>
            </w:r>
            <w:r w:rsidRPr="00A13899">
              <w:rPr>
                <w:rFonts w:hAnsi="Arial" w:cs="Calibri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verCode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APP</w:t>
            </w:r>
            <w:r w:rsidRPr="00A13899">
              <w:rPr>
                <w:rFonts w:hint="eastAsia"/>
                <w:szCs w:val="21"/>
              </w:rPr>
              <w:t>当前版本号</w:t>
            </w:r>
          </w:p>
        </w:tc>
      </w:tr>
    </w:tbl>
    <w:p w:rsidR="004808BF" w:rsidRDefault="004808BF" w:rsidP="00BA1164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A13899">
        <w:tc>
          <w:tcPr>
            <w:tcW w:w="8522" w:type="dxa"/>
            <w:gridSpan w:val="3"/>
          </w:tcPr>
          <w:p w:rsidR="004808BF" w:rsidRPr="00A13899" w:rsidRDefault="004808BF" w:rsidP="00906E14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返回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type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 xml:space="preserve">0 </w:t>
            </w: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非强制升级，</w:t>
            </w:r>
            <w:r w:rsidRPr="00A13899">
              <w:rPr>
                <w:rFonts w:cs="Calibri"/>
                <w:color w:val="333333"/>
                <w:szCs w:val="21"/>
                <w:shd w:val="clear" w:color="auto" w:fill="FFFFFF"/>
              </w:rPr>
              <w:t>1</w:t>
            </w:r>
            <w:r w:rsidRPr="00A13899">
              <w:rPr>
                <w:rFonts w:cs="Calibri" w:hint="eastAsia"/>
                <w:color w:val="333333"/>
                <w:szCs w:val="21"/>
                <w:shd w:val="clear" w:color="auto" w:fill="FFFFFF"/>
              </w:rPr>
              <w:t>强制升级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verCode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版本序号</w:t>
            </w:r>
            <w:r w:rsidRPr="00A13899">
              <w:rPr>
                <w:szCs w:val="21"/>
              </w:rPr>
              <w:t>(2)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verName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版本名字</w:t>
            </w:r>
            <w:r w:rsidRPr="00A13899">
              <w:rPr>
                <w:szCs w:val="21"/>
              </w:rPr>
              <w:t xml:space="preserve"> (V_1.0.1)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verIntro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版本描述</w:t>
            </w:r>
          </w:p>
        </w:tc>
      </w:tr>
      <w:tr w:rsidR="004808BF" w:rsidTr="00A13899">
        <w:tc>
          <w:tcPr>
            <w:tcW w:w="2840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url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4808BF" w:rsidRPr="00A13899" w:rsidRDefault="004808BF" w:rsidP="00906E14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下载地址</w:t>
            </w:r>
            <w:r w:rsidRPr="00A13899">
              <w:rPr>
                <w:szCs w:val="21"/>
              </w:rPr>
              <w:t>s</w:t>
            </w:r>
          </w:p>
        </w:tc>
      </w:tr>
    </w:tbl>
    <w:p w:rsidR="004808BF" w:rsidRDefault="004808BF" w:rsidP="00BA1164">
      <w:pPr>
        <w:rPr>
          <w:b/>
          <w:szCs w:val="21"/>
        </w:rPr>
      </w:pPr>
    </w:p>
    <w:p w:rsidR="004808BF" w:rsidRDefault="004808BF" w:rsidP="005B2ECE"/>
    <w:p w:rsidR="004808BF" w:rsidRDefault="004808BF" w:rsidP="009D2DCE">
      <w:pPr>
        <w:rPr>
          <w:b/>
          <w:szCs w:val="21"/>
        </w:rPr>
      </w:pPr>
      <w:r>
        <w:rPr>
          <w:b/>
          <w:szCs w:val="21"/>
        </w:rPr>
        <w:t>6</w:t>
      </w:r>
      <w:r>
        <w:rPr>
          <w:rFonts w:hint="eastAsia"/>
          <w:b/>
          <w:szCs w:val="21"/>
        </w:rPr>
        <w:t>．用户上报信息请求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80"/>
        <w:gridCol w:w="4094"/>
      </w:tblGrid>
      <w:tr w:rsidR="004808BF" w:rsidTr="001B40D8">
        <w:tc>
          <w:tcPr>
            <w:tcW w:w="8522" w:type="dxa"/>
            <w:gridSpan w:val="3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hint="eastAsia"/>
                <w:b/>
                <w:szCs w:val="21"/>
              </w:rPr>
              <w:t>用户上报信息</w:t>
            </w:r>
            <w:r w:rsidRPr="001B40D8">
              <w:rPr>
                <w:b/>
                <w:szCs w:val="21"/>
              </w:rPr>
              <w:t xml:space="preserve"> interface/</w:t>
            </w:r>
            <w:r>
              <w:t xml:space="preserve"> </w:t>
            </w:r>
            <w:r w:rsidRPr="001B40D8">
              <w:rPr>
                <w:b/>
                <w:szCs w:val="21"/>
              </w:rPr>
              <w:t>uploadUserInfo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hint="eastAsia"/>
                <w:b/>
                <w:szCs w:val="21"/>
              </w:rPr>
              <w:t>描述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Imei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string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brand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string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cs="Calibri" w:hint="eastAsia"/>
                <w:color w:val="333333"/>
                <w:szCs w:val="21"/>
                <w:shd w:val="clear" w:color="auto" w:fill="FFFFFF"/>
              </w:rPr>
              <w:t>手机牌子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phoneType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int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cs="Calibri"/>
                <w:color w:val="333333"/>
                <w:szCs w:val="21"/>
                <w:shd w:val="clear" w:color="auto" w:fill="FFFFFF"/>
              </w:rPr>
              <w:t>//1-android 2-Ios  3- winphone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appVer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string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cs="Calibri" w:hint="eastAsia"/>
                <w:color w:val="333333"/>
                <w:szCs w:val="21"/>
                <w:shd w:val="clear" w:color="auto" w:fill="FFFFFF"/>
              </w:rPr>
              <w:t>当前</w:t>
            </w:r>
            <w:r w:rsidRPr="001B40D8">
              <w:rPr>
                <w:rFonts w:cs="Calibri"/>
                <w:color w:val="333333"/>
                <w:szCs w:val="21"/>
                <w:shd w:val="clear" w:color="auto" w:fill="FFFFFF"/>
              </w:rPr>
              <w:t>app</w:t>
            </w:r>
            <w:r w:rsidRPr="001B40D8">
              <w:rPr>
                <w:rFonts w:cs="Calibri" w:hint="eastAsia"/>
                <w:color w:val="333333"/>
                <w:szCs w:val="21"/>
                <w:shd w:val="clear" w:color="auto" w:fill="FFFFFF"/>
              </w:rPr>
              <w:t>版本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sdkVer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string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cs="Calibri"/>
                <w:color w:val="333333"/>
                <w:szCs w:val="21"/>
                <w:shd w:val="clear" w:color="auto" w:fill="FFFFFF"/>
              </w:rPr>
              <w:t>sdk</w:t>
            </w:r>
            <w:r w:rsidRPr="001B40D8">
              <w:rPr>
                <w:rFonts w:cs="Calibri" w:hint="eastAsia"/>
                <w:color w:val="333333"/>
                <w:szCs w:val="21"/>
                <w:shd w:val="clear" w:color="auto" w:fill="FFFFFF"/>
              </w:rPr>
              <w:t>版本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width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int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cs="Calibri" w:hint="eastAsia"/>
                <w:color w:val="333333"/>
                <w:szCs w:val="21"/>
                <w:shd w:val="clear" w:color="auto" w:fill="FFFFFF"/>
              </w:rPr>
              <w:t>手机分辨率宽度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height</w:t>
            </w: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int</w:t>
            </w: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cs="Calibri" w:hint="eastAsia"/>
                <w:color w:val="333333"/>
                <w:szCs w:val="21"/>
                <w:shd w:val="clear" w:color="auto" w:fill="FFFFFF"/>
              </w:rPr>
              <w:t>手机分辨率高度</w:t>
            </w:r>
          </w:p>
        </w:tc>
      </w:tr>
      <w:tr w:rsidR="004808BF" w:rsidTr="001B40D8">
        <w:tc>
          <w:tcPr>
            <w:tcW w:w="2448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  <w:tc>
          <w:tcPr>
            <w:tcW w:w="198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  <w:tc>
          <w:tcPr>
            <w:tcW w:w="4094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</w:tr>
    </w:tbl>
    <w:p w:rsidR="004808BF" w:rsidRDefault="004808BF" w:rsidP="009D2DCE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4808BF" w:rsidTr="001B40D8">
        <w:tc>
          <w:tcPr>
            <w:tcW w:w="8522" w:type="dxa"/>
            <w:gridSpan w:val="3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hint="eastAsia"/>
                <w:b/>
                <w:szCs w:val="21"/>
              </w:rPr>
              <w:t>用户上报信息返回</w:t>
            </w:r>
          </w:p>
        </w:tc>
      </w:tr>
      <w:tr w:rsidR="004808BF" w:rsidTr="001B40D8">
        <w:tc>
          <w:tcPr>
            <w:tcW w:w="284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uid</w:t>
            </w:r>
          </w:p>
        </w:tc>
        <w:tc>
          <w:tcPr>
            <w:tcW w:w="2841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b/>
                <w:szCs w:val="21"/>
              </w:rPr>
              <w:t>int</w:t>
            </w:r>
          </w:p>
        </w:tc>
        <w:tc>
          <w:tcPr>
            <w:tcW w:w="2841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  <w:r w:rsidRPr="001B40D8">
              <w:rPr>
                <w:rFonts w:hint="eastAsia"/>
                <w:b/>
                <w:szCs w:val="21"/>
              </w:rPr>
              <w:t>用户</w:t>
            </w:r>
            <w:r w:rsidRPr="001B40D8">
              <w:rPr>
                <w:b/>
                <w:szCs w:val="21"/>
              </w:rPr>
              <w:t>ID</w:t>
            </w:r>
          </w:p>
        </w:tc>
      </w:tr>
      <w:tr w:rsidR="004808BF" w:rsidTr="001B40D8">
        <w:tc>
          <w:tcPr>
            <w:tcW w:w="2840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4808BF" w:rsidRPr="001B40D8" w:rsidRDefault="004808BF" w:rsidP="009D2DCE">
            <w:pPr>
              <w:rPr>
                <w:b/>
                <w:szCs w:val="21"/>
              </w:rPr>
            </w:pPr>
          </w:p>
        </w:tc>
      </w:tr>
    </w:tbl>
    <w:p w:rsidR="004808BF" w:rsidRDefault="004808BF" w:rsidP="009D2DCE">
      <w:pPr>
        <w:rPr>
          <w:b/>
          <w:szCs w:val="21"/>
        </w:rPr>
      </w:pPr>
    </w:p>
    <w:p w:rsidR="004808BF" w:rsidRPr="008D16FA" w:rsidRDefault="004808BF" w:rsidP="009D2DCE">
      <w:pPr>
        <w:rPr>
          <w:b/>
          <w:szCs w:val="21"/>
        </w:rPr>
      </w:pPr>
    </w:p>
    <w:p w:rsidR="004808BF" w:rsidRDefault="004808BF" w:rsidP="005B2ECE"/>
    <w:p w:rsidR="004808BF" w:rsidRPr="005B2ECE" w:rsidRDefault="004808BF" w:rsidP="005B2ECE">
      <w:bookmarkStart w:id="0" w:name="_GoBack"/>
      <w:bookmarkEnd w:id="0"/>
    </w:p>
    <w:sectPr w:rsidR="004808BF" w:rsidRPr="005B2ECE" w:rsidSect="00D252B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8BF" w:rsidRDefault="004808BF" w:rsidP="00574F70">
      <w:r>
        <w:separator/>
      </w:r>
    </w:p>
  </w:endnote>
  <w:endnote w:type="continuationSeparator" w:id="0">
    <w:p w:rsidR="004808BF" w:rsidRDefault="004808BF" w:rsidP="0057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BF" w:rsidRPr="00574F70" w:rsidRDefault="004808BF">
    <w:pPr>
      <w:pStyle w:val="Footer"/>
      <w:rPr>
        <w:b/>
      </w:rPr>
    </w:pPr>
    <w:r w:rsidRPr="00574F70">
      <w:rPr>
        <w:rFonts w:hint="eastAsia"/>
      </w:rPr>
      <w:t>内部资料</w:t>
    </w:r>
    <w:r w:rsidRPr="00574F70">
      <w:t xml:space="preserve">                                                                           </w:t>
    </w:r>
    <w:r w:rsidRPr="00574F70"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8BF" w:rsidRDefault="004808BF" w:rsidP="00574F70">
      <w:r>
        <w:separator/>
      </w:r>
    </w:p>
  </w:footnote>
  <w:footnote w:type="continuationSeparator" w:id="0">
    <w:p w:rsidR="004808BF" w:rsidRDefault="004808BF" w:rsidP="00574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BF" w:rsidRDefault="004808BF" w:rsidP="00574F70">
    <w:pPr>
      <w:pStyle w:val="Header"/>
      <w:jc w:val="left"/>
    </w:pPr>
    <w:r>
      <w:tab/>
      <w:t xml:space="preserve">                                                                         PIG</w:t>
    </w:r>
    <w:r>
      <w:rPr>
        <w:rFonts w:hint="eastAsia"/>
      </w:rPr>
      <w:t>停车系统接口说明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33ECE"/>
    <w:multiLevelType w:val="hybridMultilevel"/>
    <w:tmpl w:val="D0EC9E06"/>
    <w:lvl w:ilvl="0" w:tplc="F08E2CFC">
      <w:start w:val="1"/>
      <w:numFmt w:val="decimal"/>
      <w:lvlText w:val="%1，"/>
      <w:lvlJc w:val="left"/>
      <w:pPr>
        <w:ind w:left="780" w:hanging="360"/>
      </w:pPr>
      <w:rPr>
        <w:rFonts w:cs="Times New Roman" w:hint="default"/>
      </w:rPr>
    </w:lvl>
    <w:lvl w:ilvl="1" w:tplc="0BC0381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 w:tplc="F02EB9F4">
      <w:start w:val="1"/>
      <w:numFmt w:val="decimal"/>
      <w:lvlText w:val="%3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F70"/>
    <w:rsid w:val="00004361"/>
    <w:rsid w:val="00004833"/>
    <w:rsid w:val="000131F3"/>
    <w:rsid w:val="000145AE"/>
    <w:rsid w:val="000155C0"/>
    <w:rsid w:val="00026EC5"/>
    <w:rsid w:val="00033438"/>
    <w:rsid w:val="000379D0"/>
    <w:rsid w:val="0004375C"/>
    <w:rsid w:val="00061F99"/>
    <w:rsid w:val="00065BF6"/>
    <w:rsid w:val="000721EE"/>
    <w:rsid w:val="00083904"/>
    <w:rsid w:val="000B0F34"/>
    <w:rsid w:val="000E3270"/>
    <w:rsid w:val="000F2E1D"/>
    <w:rsid w:val="000F52A7"/>
    <w:rsid w:val="00107EE9"/>
    <w:rsid w:val="001110DC"/>
    <w:rsid w:val="0011512C"/>
    <w:rsid w:val="00115E69"/>
    <w:rsid w:val="00122781"/>
    <w:rsid w:val="0012649A"/>
    <w:rsid w:val="00133078"/>
    <w:rsid w:val="00164869"/>
    <w:rsid w:val="00172D5F"/>
    <w:rsid w:val="00183EED"/>
    <w:rsid w:val="001841F9"/>
    <w:rsid w:val="001947FA"/>
    <w:rsid w:val="001B40D8"/>
    <w:rsid w:val="001C03BB"/>
    <w:rsid w:val="001C5B75"/>
    <w:rsid w:val="002026D4"/>
    <w:rsid w:val="00223D25"/>
    <w:rsid w:val="002261B5"/>
    <w:rsid w:val="0022758A"/>
    <w:rsid w:val="00260399"/>
    <w:rsid w:val="002607A2"/>
    <w:rsid w:val="00296973"/>
    <w:rsid w:val="002E1C9E"/>
    <w:rsid w:val="0030130B"/>
    <w:rsid w:val="00330989"/>
    <w:rsid w:val="00346B31"/>
    <w:rsid w:val="00354EA7"/>
    <w:rsid w:val="00364231"/>
    <w:rsid w:val="00365CDB"/>
    <w:rsid w:val="00390F02"/>
    <w:rsid w:val="00394B8F"/>
    <w:rsid w:val="003B10D0"/>
    <w:rsid w:val="003C185F"/>
    <w:rsid w:val="003E5922"/>
    <w:rsid w:val="003F20DC"/>
    <w:rsid w:val="00426629"/>
    <w:rsid w:val="0044608C"/>
    <w:rsid w:val="00465D46"/>
    <w:rsid w:val="00470CC7"/>
    <w:rsid w:val="00472A0A"/>
    <w:rsid w:val="004808BF"/>
    <w:rsid w:val="00482833"/>
    <w:rsid w:val="00487BBB"/>
    <w:rsid w:val="004E0FCE"/>
    <w:rsid w:val="004E19B9"/>
    <w:rsid w:val="004E4749"/>
    <w:rsid w:val="004F307F"/>
    <w:rsid w:val="00511DDF"/>
    <w:rsid w:val="00516AA3"/>
    <w:rsid w:val="00526170"/>
    <w:rsid w:val="0052634F"/>
    <w:rsid w:val="00574F70"/>
    <w:rsid w:val="00575048"/>
    <w:rsid w:val="005761F9"/>
    <w:rsid w:val="00576378"/>
    <w:rsid w:val="00595354"/>
    <w:rsid w:val="0059624B"/>
    <w:rsid w:val="005B0AD6"/>
    <w:rsid w:val="005B2BD5"/>
    <w:rsid w:val="005B2ECE"/>
    <w:rsid w:val="005B4D01"/>
    <w:rsid w:val="005C29A5"/>
    <w:rsid w:val="005C5636"/>
    <w:rsid w:val="005C7245"/>
    <w:rsid w:val="005D06CF"/>
    <w:rsid w:val="005D33B6"/>
    <w:rsid w:val="005D6A6A"/>
    <w:rsid w:val="005E045A"/>
    <w:rsid w:val="005F12AF"/>
    <w:rsid w:val="005F7E6E"/>
    <w:rsid w:val="0060793D"/>
    <w:rsid w:val="00610046"/>
    <w:rsid w:val="00622346"/>
    <w:rsid w:val="006335EE"/>
    <w:rsid w:val="0064538B"/>
    <w:rsid w:val="00645772"/>
    <w:rsid w:val="00645B7C"/>
    <w:rsid w:val="0065553F"/>
    <w:rsid w:val="00663652"/>
    <w:rsid w:val="00673DD0"/>
    <w:rsid w:val="00684D9E"/>
    <w:rsid w:val="00687CB2"/>
    <w:rsid w:val="006A05D3"/>
    <w:rsid w:val="006B2A7E"/>
    <w:rsid w:val="006C6518"/>
    <w:rsid w:val="006C7503"/>
    <w:rsid w:val="00705360"/>
    <w:rsid w:val="0073188C"/>
    <w:rsid w:val="00736F7C"/>
    <w:rsid w:val="00745817"/>
    <w:rsid w:val="00747FE7"/>
    <w:rsid w:val="00752B67"/>
    <w:rsid w:val="00755839"/>
    <w:rsid w:val="00757627"/>
    <w:rsid w:val="00771E32"/>
    <w:rsid w:val="007B45F8"/>
    <w:rsid w:val="007C24DE"/>
    <w:rsid w:val="007D2691"/>
    <w:rsid w:val="007D4E47"/>
    <w:rsid w:val="007F18D5"/>
    <w:rsid w:val="007F4A47"/>
    <w:rsid w:val="00804C79"/>
    <w:rsid w:val="008057D1"/>
    <w:rsid w:val="00812361"/>
    <w:rsid w:val="00820CF0"/>
    <w:rsid w:val="00834B6A"/>
    <w:rsid w:val="00835ADC"/>
    <w:rsid w:val="00862089"/>
    <w:rsid w:val="0086394C"/>
    <w:rsid w:val="008A32BC"/>
    <w:rsid w:val="008B341A"/>
    <w:rsid w:val="008B5DF2"/>
    <w:rsid w:val="008C067D"/>
    <w:rsid w:val="008C7497"/>
    <w:rsid w:val="008D16FA"/>
    <w:rsid w:val="008D3E15"/>
    <w:rsid w:val="008E2809"/>
    <w:rsid w:val="00900CDB"/>
    <w:rsid w:val="009065E0"/>
    <w:rsid w:val="00906E14"/>
    <w:rsid w:val="00910EEC"/>
    <w:rsid w:val="00913429"/>
    <w:rsid w:val="0091560C"/>
    <w:rsid w:val="00926983"/>
    <w:rsid w:val="0093133A"/>
    <w:rsid w:val="0095183A"/>
    <w:rsid w:val="00973CD9"/>
    <w:rsid w:val="009820F1"/>
    <w:rsid w:val="00992F4F"/>
    <w:rsid w:val="00997DF1"/>
    <w:rsid w:val="009B3D71"/>
    <w:rsid w:val="009C6320"/>
    <w:rsid w:val="009D180F"/>
    <w:rsid w:val="009D2DCE"/>
    <w:rsid w:val="009F10AA"/>
    <w:rsid w:val="009F4469"/>
    <w:rsid w:val="009F6290"/>
    <w:rsid w:val="00A129BE"/>
    <w:rsid w:val="00A13899"/>
    <w:rsid w:val="00A305B5"/>
    <w:rsid w:val="00A87757"/>
    <w:rsid w:val="00A91EF5"/>
    <w:rsid w:val="00AB05E4"/>
    <w:rsid w:val="00AB0B9A"/>
    <w:rsid w:val="00AB6167"/>
    <w:rsid w:val="00AC63AD"/>
    <w:rsid w:val="00AD4A57"/>
    <w:rsid w:val="00AE2930"/>
    <w:rsid w:val="00AE29D9"/>
    <w:rsid w:val="00AE4564"/>
    <w:rsid w:val="00AF4639"/>
    <w:rsid w:val="00B01F38"/>
    <w:rsid w:val="00B022CC"/>
    <w:rsid w:val="00B176B8"/>
    <w:rsid w:val="00B3470C"/>
    <w:rsid w:val="00B37626"/>
    <w:rsid w:val="00B64C71"/>
    <w:rsid w:val="00B80631"/>
    <w:rsid w:val="00BA1164"/>
    <w:rsid w:val="00BB354D"/>
    <w:rsid w:val="00BD1698"/>
    <w:rsid w:val="00BE0711"/>
    <w:rsid w:val="00BE241E"/>
    <w:rsid w:val="00BE6EE6"/>
    <w:rsid w:val="00C04F97"/>
    <w:rsid w:val="00C21009"/>
    <w:rsid w:val="00C33A46"/>
    <w:rsid w:val="00C80AA1"/>
    <w:rsid w:val="00CB5584"/>
    <w:rsid w:val="00CC4274"/>
    <w:rsid w:val="00CC5D07"/>
    <w:rsid w:val="00CD0153"/>
    <w:rsid w:val="00CF0E66"/>
    <w:rsid w:val="00CF4902"/>
    <w:rsid w:val="00CF6EAB"/>
    <w:rsid w:val="00D02D16"/>
    <w:rsid w:val="00D20399"/>
    <w:rsid w:val="00D24E8B"/>
    <w:rsid w:val="00D252B7"/>
    <w:rsid w:val="00D31A78"/>
    <w:rsid w:val="00D34C63"/>
    <w:rsid w:val="00D44E7E"/>
    <w:rsid w:val="00D459C6"/>
    <w:rsid w:val="00D61769"/>
    <w:rsid w:val="00D83FF4"/>
    <w:rsid w:val="00D85872"/>
    <w:rsid w:val="00D872E3"/>
    <w:rsid w:val="00DD6863"/>
    <w:rsid w:val="00DE2285"/>
    <w:rsid w:val="00DE670E"/>
    <w:rsid w:val="00E12A6A"/>
    <w:rsid w:val="00E20AEF"/>
    <w:rsid w:val="00E234A2"/>
    <w:rsid w:val="00E61A3D"/>
    <w:rsid w:val="00E952E3"/>
    <w:rsid w:val="00EA65BD"/>
    <w:rsid w:val="00EB3209"/>
    <w:rsid w:val="00EC02EE"/>
    <w:rsid w:val="00EC64FD"/>
    <w:rsid w:val="00EC7F88"/>
    <w:rsid w:val="00ED3EDC"/>
    <w:rsid w:val="00EE1F10"/>
    <w:rsid w:val="00EF5DAA"/>
    <w:rsid w:val="00F26FA1"/>
    <w:rsid w:val="00F472B3"/>
    <w:rsid w:val="00F51AF4"/>
    <w:rsid w:val="00F70596"/>
    <w:rsid w:val="00FA76CF"/>
    <w:rsid w:val="00FC26B3"/>
    <w:rsid w:val="00FC5031"/>
    <w:rsid w:val="00FD1AB3"/>
    <w:rsid w:val="00FE2AB9"/>
    <w:rsid w:val="00FE33A7"/>
    <w:rsid w:val="00FE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B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74F7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7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74F70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74F7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74F70"/>
    <w:rPr>
      <w:rFonts w:ascii="Cambria" w:eastAsia="宋体" w:hAnsi="Cambria" w:cs="Times New Roman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574F7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B2ECE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A91EF5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AB6167"/>
    <w:rPr>
      <w:rFonts w:cs="Times New Roman"/>
    </w:rPr>
  </w:style>
  <w:style w:type="paragraph" w:customStyle="1" w:styleId="ordinary-output">
    <w:name w:val="ordinary-output"/>
    <w:basedOn w:val="Normal"/>
    <w:uiPriority w:val="99"/>
    <w:rsid w:val="00AE45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9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0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nxinba.cn/zz_manage/index.php?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4</Pages>
  <Words>259</Words>
  <Characters>1481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925os</dc:creator>
  <cp:keywords/>
  <dc:description/>
  <cp:lastModifiedBy>tclsevers</cp:lastModifiedBy>
  <cp:revision>160</cp:revision>
  <dcterms:created xsi:type="dcterms:W3CDTF">2014-07-04T12:52:00Z</dcterms:created>
  <dcterms:modified xsi:type="dcterms:W3CDTF">2014-07-27T05:39:00Z</dcterms:modified>
</cp:coreProperties>
</file>